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8E77" w14:textId="77777777" w:rsidR="00974130" w:rsidRDefault="00CC4CEB" w:rsidP="00CC4CEB">
      <w:pPr>
        <w:pStyle w:val="Titre1"/>
        <w:numPr>
          <w:ilvl w:val="0"/>
          <w:numId w:val="0"/>
        </w:numPr>
      </w:pPr>
      <w:r>
        <w:t>Objectifs</w:t>
      </w:r>
    </w:p>
    <w:p w14:paraId="4DD74EE2" w14:textId="175C84BD" w:rsidR="00CC4CEB" w:rsidRDefault="00222D03" w:rsidP="00CC4CEB">
      <w:pPr>
        <w:pStyle w:val="paraPuce"/>
        <w:rPr>
          <w:lang w:val="fr-FR"/>
        </w:rPr>
      </w:pPr>
      <w:r>
        <w:rPr>
          <w:lang w:val="fr-FR"/>
        </w:rPr>
        <w:t>Utiliser REACT (</w:t>
      </w:r>
      <w:r w:rsidRPr="00222D03">
        <w:rPr>
          <w:rStyle w:val="codeCar"/>
        </w:rPr>
        <w:t>useState</w:t>
      </w:r>
      <w:r>
        <w:rPr>
          <w:lang w:val="fr-FR"/>
        </w:rPr>
        <w:t>)</w:t>
      </w:r>
    </w:p>
    <w:p w14:paraId="57FA2445" w14:textId="77777777" w:rsidR="00974130" w:rsidRPr="0036480F" w:rsidRDefault="00974130" w:rsidP="00C04F22">
      <w:pPr>
        <w:rPr>
          <w:lang w:val="fr-FR"/>
        </w:rPr>
      </w:pPr>
    </w:p>
    <w:p w14:paraId="76E4D482" w14:textId="7E04B87D" w:rsidR="00C104FF" w:rsidRDefault="00C104FF" w:rsidP="00C104FF">
      <w:pPr>
        <w:pStyle w:val="Titre1"/>
        <w:numPr>
          <w:ilvl w:val="0"/>
          <w:numId w:val="0"/>
        </w:numPr>
      </w:pPr>
      <w:r>
        <w:t>Réalisation</w:t>
      </w:r>
    </w:p>
    <w:p w14:paraId="43B96C8C" w14:textId="5D8B8912" w:rsidR="00C104FF" w:rsidRDefault="00C104FF" w:rsidP="006320E1">
      <w:pPr>
        <w:pStyle w:val="paraPuce"/>
        <w:rPr>
          <w:lang w:val="fr-FR"/>
        </w:rPr>
      </w:pPr>
      <w:r>
        <w:rPr>
          <w:lang w:val="fr-FR"/>
        </w:rPr>
        <w:t xml:space="preserve">Complétez la page </w:t>
      </w:r>
      <w:r w:rsidR="00222D03">
        <w:rPr>
          <w:rStyle w:val="codeCar"/>
        </w:rPr>
        <w:t>App</w:t>
      </w:r>
      <w:r w:rsidRPr="00DA6CB3">
        <w:rPr>
          <w:rStyle w:val="codeCar"/>
        </w:rPr>
        <w:t>.</w:t>
      </w:r>
      <w:r w:rsidR="00DA6CB3" w:rsidRPr="00DA6CB3">
        <w:rPr>
          <w:rStyle w:val="codeCar"/>
        </w:rPr>
        <w:t>js</w:t>
      </w:r>
      <w:r>
        <w:rPr>
          <w:lang w:val="fr-FR"/>
        </w:rPr>
        <w:t xml:space="preserve"> </w:t>
      </w:r>
      <w:r w:rsidR="006320E1">
        <w:rPr>
          <w:lang w:val="fr-FR"/>
        </w:rPr>
        <w:t>de façon</w:t>
      </w:r>
      <w:r>
        <w:rPr>
          <w:lang w:val="fr-FR"/>
        </w:rPr>
        <w:t xml:space="preserve"> que </w:t>
      </w:r>
      <w:r w:rsidR="00222D03">
        <w:rPr>
          <w:lang w:val="fr-FR"/>
        </w:rPr>
        <w:t xml:space="preserve">lorsque </w:t>
      </w:r>
      <w:r>
        <w:rPr>
          <w:lang w:val="fr-FR"/>
        </w:rPr>
        <w:t>l'utilisateur choisi une ville (</w:t>
      </w:r>
      <w:r w:rsidRPr="00DD0D3A">
        <w:rPr>
          <w:rStyle w:val="codeCar"/>
        </w:rPr>
        <w:t>city</w:t>
      </w:r>
      <w:r>
        <w:rPr>
          <w:lang w:val="fr-FR"/>
        </w:rPr>
        <w:t>)</w:t>
      </w:r>
      <w:r w:rsidR="006320E1">
        <w:rPr>
          <w:lang w:val="fr-FR"/>
        </w:rPr>
        <w:t>, le tableau indiquant la météo actuelle pour cette ville/métrique est mis-à-jour</w:t>
      </w:r>
      <w:r w:rsidRPr="006320E1">
        <w:rPr>
          <w:lang w:val="fr-FR"/>
        </w:rPr>
        <w:t>.</w:t>
      </w:r>
    </w:p>
    <w:p w14:paraId="4D165559" w14:textId="6EE29106" w:rsidR="001A36D1" w:rsidRPr="006320E1" w:rsidRDefault="001A36D1" w:rsidP="006320E1">
      <w:pPr>
        <w:pStyle w:val="paraPuce"/>
        <w:rPr>
          <w:lang w:val="fr-FR"/>
        </w:rPr>
      </w:pPr>
      <w:r>
        <w:rPr>
          <w:lang w:val="fr-FR"/>
        </w:rPr>
        <w:t xml:space="preserve">Au chargement de la page, les informations pour </w:t>
      </w:r>
      <w:proofErr w:type="spellStart"/>
      <w:r>
        <w:rPr>
          <w:lang w:val="fr-FR"/>
        </w:rPr>
        <w:t>Montréal,CA</w:t>
      </w:r>
      <w:proofErr w:type="spellEnd"/>
      <w:r>
        <w:rPr>
          <w:lang w:val="fr-FR"/>
        </w:rPr>
        <w:t xml:space="preserve"> sont affichées.</w:t>
      </w:r>
    </w:p>
    <w:p w14:paraId="6460BBF7" w14:textId="4B0CAA1B" w:rsidR="00C104FF" w:rsidRDefault="006320E1" w:rsidP="00C104FF">
      <w:pPr>
        <w:pStyle w:val="paraPuce"/>
        <w:rPr>
          <w:lang w:val="fr-FR"/>
        </w:rPr>
      </w:pPr>
      <w:r>
        <w:rPr>
          <w:lang w:val="fr-FR"/>
        </w:rPr>
        <w:t xml:space="preserve">Voir </w:t>
      </w:r>
      <w:r w:rsidR="00DD0D3A">
        <w:rPr>
          <w:lang w:val="fr-FR"/>
        </w:rPr>
        <w:t>ex0</w:t>
      </w:r>
      <w:r w:rsidR="002A09BE">
        <w:rPr>
          <w:lang w:val="fr-FR"/>
        </w:rPr>
        <w:t>5</w:t>
      </w:r>
      <w:r w:rsidRPr="006320E1">
        <w:rPr>
          <w:lang w:val="fr-FR"/>
        </w:rPr>
        <w:t>.gif</w:t>
      </w:r>
      <w:r>
        <w:rPr>
          <w:lang w:val="fr-FR"/>
        </w:rPr>
        <w:t xml:space="preserve"> pour un exemple.</w:t>
      </w:r>
    </w:p>
    <w:p w14:paraId="6E6E890F" w14:textId="1A4C59AD" w:rsidR="006E22A6" w:rsidRDefault="006E22A6" w:rsidP="00C104FF">
      <w:pPr>
        <w:pStyle w:val="paraPuce"/>
        <w:rPr>
          <w:lang w:val="fr-FR"/>
        </w:rPr>
      </w:pPr>
      <w:r>
        <w:rPr>
          <w:lang w:val="fr-FR"/>
        </w:rPr>
        <w:t xml:space="preserve">Vous devez </w:t>
      </w:r>
      <w:r w:rsidR="000E06C9">
        <w:rPr>
          <w:lang w:val="fr-FR"/>
        </w:rPr>
        <w:t xml:space="preserve">afficher les informations </w:t>
      </w:r>
      <w:r w:rsidR="00A316D8">
        <w:rPr>
          <w:lang w:val="fr-FR"/>
        </w:rPr>
        <w:t>suivantes:</w:t>
      </w:r>
      <w:r>
        <w:rPr>
          <w:lang w:val="fr-FR"/>
        </w:rPr>
        <w:t xml:space="preserve"> </w:t>
      </w:r>
    </w:p>
    <w:p w14:paraId="1D124FF6" w14:textId="63286873" w:rsidR="006E22A6" w:rsidRDefault="006E22A6" w:rsidP="006E22A6">
      <w:pPr>
        <w:pStyle w:val="paraPuce"/>
        <w:numPr>
          <w:ilvl w:val="1"/>
          <w:numId w:val="2"/>
        </w:numPr>
        <w:rPr>
          <w:lang w:val="fr-FR"/>
        </w:rPr>
      </w:pPr>
      <w:r>
        <w:rPr>
          <w:lang w:val="fr-FR"/>
        </w:rPr>
        <w:t>Température actuelle (</w:t>
      </w:r>
      <w:r w:rsidRPr="00CB393A">
        <w:rPr>
          <w:rStyle w:val="codeCar"/>
        </w:rPr>
        <w:t>temp</w:t>
      </w:r>
      <w:r>
        <w:rPr>
          <w:lang w:val="fr-FR"/>
        </w:rPr>
        <w:t>)</w:t>
      </w:r>
    </w:p>
    <w:p w14:paraId="203C01A9" w14:textId="438A60AB" w:rsidR="000E06C9" w:rsidRDefault="000E06C9" w:rsidP="006E22A6">
      <w:pPr>
        <w:pStyle w:val="paraPuce"/>
        <w:numPr>
          <w:ilvl w:val="1"/>
          <w:numId w:val="2"/>
        </w:numPr>
        <w:rPr>
          <w:lang w:val="fr-FR"/>
        </w:rPr>
      </w:pPr>
      <w:r>
        <w:rPr>
          <w:lang w:val="fr-FR"/>
        </w:rPr>
        <w:t>Température maximale (</w:t>
      </w:r>
      <w:proofErr w:type="spellStart"/>
      <w:r>
        <w:rPr>
          <w:lang w:val="fr-FR"/>
        </w:rPr>
        <w:t>temp_max</w:t>
      </w:r>
      <w:proofErr w:type="spellEnd"/>
      <w:r>
        <w:rPr>
          <w:lang w:val="fr-FR"/>
        </w:rPr>
        <w:t>)</w:t>
      </w:r>
    </w:p>
    <w:p w14:paraId="2EAB5DB5" w14:textId="0BE43C0C" w:rsidR="000E06C9" w:rsidRDefault="000E06C9" w:rsidP="006E22A6">
      <w:pPr>
        <w:pStyle w:val="paraPuce"/>
        <w:numPr>
          <w:ilvl w:val="1"/>
          <w:numId w:val="2"/>
        </w:numPr>
        <w:rPr>
          <w:lang w:val="fr-FR"/>
        </w:rPr>
      </w:pPr>
      <w:r>
        <w:rPr>
          <w:lang w:val="fr-FR"/>
        </w:rPr>
        <w:t>Température minimale (</w:t>
      </w:r>
      <w:proofErr w:type="spellStart"/>
      <w:r>
        <w:rPr>
          <w:lang w:val="fr-FR"/>
        </w:rPr>
        <w:t>temp_min</w:t>
      </w:r>
      <w:proofErr w:type="spellEnd"/>
      <w:r>
        <w:rPr>
          <w:lang w:val="fr-FR"/>
        </w:rPr>
        <w:t>)</w:t>
      </w:r>
    </w:p>
    <w:p w14:paraId="215CF033" w14:textId="77777777" w:rsidR="00FA27A1" w:rsidRDefault="00FA27A1" w:rsidP="00FA27A1">
      <w:pPr>
        <w:pStyle w:val="paraPuce"/>
        <w:numPr>
          <w:ilvl w:val="1"/>
          <w:numId w:val="2"/>
        </w:numPr>
        <w:rPr>
          <w:lang w:val="fr-FR"/>
        </w:rPr>
      </w:pPr>
      <w:r>
        <w:rPr>
          <w:lang w:val="fr-FR"/>
        </w:rPr>
        <w:t>Heure du lever du soleil (</w:t>
      </w:r>
      <w:r w:rsidRPr="00CB393A">
        <w:rPr>
          <w:rStyle w:val="codeCar"/>
        </w:rPr>
        <w:t>sunrise</w:t>
      </w:r>
      <w:r>
        <w:rPr>
          <w:lang w:val="fr-FR"/>
        </w:rPr>
        <w:t>)</w:t>
      </w:r>
    </w:p>
    <w:p w14:paraId="05779A70" w14:textId="77777777" w:rsidR="00FA27A1" w:rsidRDefault="00FA27A1" w:rsidP="00FA27A1">
      <w:pPr>
        <w:pStyle w:val="paraPuce"/>
        <w:numPr>
          <w:ilvl w:val="1"/>
          <w:numId w:val="2"/>
        </w:numPr>
        <w:rPr>
          <w:lang w:val="fr-FR"/>
        </w:rPr>
      </w:pPr>
      <w:r>
        <w:rPr>
          <w:lang w:val="fr-FR"/>
        </w:rPr>
        <w:t>Heure du coucher du soleil (</w:t>
      </w:r>
      <w:r w:rsidRPr="00CB393A">
        <w:rPr>
          <w:rStyle w:val="codeCar"/>
        </w:rPr>
        <w:t>sunset</w:t>
      </w:r>
      <w:r>
        <w:rPr>
          <w:lang w:val="fr-FR"/>
        </w:rPr>
        <w:t>)</w:t>
      </w:r>
    </w:p>
    <w:p w14:paraId="36503842" w14:textId="08B2B6C4" w:rsidR="006E22A6" w:rsidRDefault="00A316D8" w:rsidP="006E22A6">
      <w:pPr>
        <w:pStyle w:val="paraPuce"/>
        <w:numPr>
          <w:ilvl w:val="1"/>
          <w:numId w:val="2"/>
        </w:numPr>
        <w:rPr>
          <w:lang w:val="fr-FR"/>
        </w:rPr>
      </w:pPr>
      <w:r>
        <w:rPr>
          <w:lang w:val="fr-FR"/>
        </w:rPr>
        <w:t>Image</w:t>
      </w:r>
      <w:r w:rsidR="006E22A6">
        <w:rPr>
          <w:lang w:val="fr-FR"/>
        </w:rPr>
        <w:t xml:space="preserve"> associée à la température actuelle (</w:t>
      </w:r>
      <w:r w:rsidR="006E22A6" w:rsidRPr="00CB393A">
        <w:rPr>
          <w:rStyle w:val="codeCar"/>
        </w:rPr>
        <w:t>icon</w:t>
      </w:r>
      <w:r w:rsidR="006E22A6">
        <w:rPr>
          <w:lang w:val="fr-FR"/>
        </w:rPr>
        <w:t>)</w:t>
      </w:r>
    </w:p>
    <w:p w14:paraId="43A2C53E" w14:textId="64783C8A" w:rsidR="006320E1" w:rsidRDefault="006320E1" w:rsidP="00EB7B56">
      <w:pPr>
        <w:rPr>
          <w:lang w:val="fr-FR"/>
        </w:rPr>
      </w:pPr>
    </w:p>
    <w:p w14:paraId="698FCADF" w14:textId="77777777" w:rsidR="006320E1" w:rsidRDefault="006320E1" w:rsidP="006320E1">
      <w:pPr>
        <w:pStyle w:val="Titre1"/>
        <w:numPr>
          <w:ilvl w:val="0"/>
          <w:numId w:val="0"/>
        </w:numPr>
      </w:pPr>
      <w:r>
        <w:t>API</w:t>
      </w:r>
    </w:p>
    <w:p w14:paraId="73B7595D" w14:textId="70BF58C9" w:rsidR="006320E1" w:rsidRDefault="00FA27A1" w:rsidP="00FA27A1">
      <w:pPr>
        <w:pStyle w:val="paraPuce"/>
      </w:pPr>
      <w:r>
        <w:t xml:space="preserve">La documentation pour l'api est ici: </w:t>
      </w:r>
      <w:hyperlink r:id="rId8" w:history="1">
        <w:r w:rsidRPr="002C147A">
          <w:rPr>
            <w:rStyle w:val="Lienhypertexte"/>
          </w:rPr>
          <w:t>https://openweathermap.org/current</w:t>
        </w:r>
      </w:hyperlink>
    </w:p>
    <w:p w14:paraId="720E81CA" w14:textId="77777777" w:rsidR="00FA27A1" w:rsidRPr="006320E1" w:rsidRDefault="00FA27A1" w:rsidP="00EB7B56"/>
    <w:p w14:paraId="09F5541E" w14:textId="3D618AA5" w:rsidR="00C104FF" w:rsidRDefault="006320E1" w:rsidP="006320E1">
      <w:pPr>
        <w:pStyle w:val="Titre1"/>
        <w:numPr>
          <w:ilvl w:val="0"/>
          <w:numId w:val="0"/>
        </w:numPr>
      </w:pPr>
      <w:r>
        <w:t>Indices</w:t>
      </w:r>
    </w:p>
    <w:p w14:paraId="6210BB19" w14:textId="7E18FD1D" w:rsidR="006320E1" w:rsidRDefault="006320E1" w:rsidP="006320E1">
      <w:pPr>
        <w:pStyle w:val="paraPuce"/>
        <w:rPr>
          <w:lang w:val="fr-FR"/>
        </w:rPr>
      </w:pPr>
      <w:r>
        <w:rPr>
          <w:lang w:val="fr-FR"/>
        </w:rPr>
        <w:t xml:space="preserve">La zone de liste déroulante </w:t>
      </w:r>
      <w:r w:rsidRPr="00C21495">
        <w:rPr>
          <w:rStyle w:val="codeCar"/>
        </w:rPr>
        <w:t>city</w:t>
      </w:r>
      <w:r>
        <w:rPr>
          <w:lang w:val="fr-FR"/>
        </w:rPr>
        <w:t xml:space="preserve"> contient un code valide pour le paramètre </w:t>
      </w:r>
      <w:r w:rsidR="00FA27A1">
        <w:rPr>
          <w:rStyle w:val="codeCar"/>
        </w:rPr>
        <w:t>q</w:t>
      </w:r>
      <w:r>
        <w:rPr>
          <w:lang w:val="fr-FR"/>
        </w:rPr>
        <w:t xml:space="preserve"> de l'API.</w:t>
      </w:r>
    </w:p>
    <w:p w14:paraId="550B1995" w14:textId="6B54BC33" w:rsidR="006E22A6" w:rsidRDefault="00A316D8" w:rsidP="006320E1">
      <w:pPr>
        <w:pStyle w:val="paraPuce"/>
        <w:rPr>
          <w:lang w:val="fr-FR"/>
        </w:rPr>
      </w:pPr>
      <w:r>
        <w:rPr>
          <w:lang w:val="fr-FR"/>
        </w:rPr>
        <w:t xml:space="preserve">Voir </w:t>
      </w:r>
      <w:hyperlink r:id="rId9" w:anchor="How-to-get-icon-URL" w:history="1">
        <w:r w:rsidRPr="00A316D8">
          <w:rPr>
            <w:rStyle w:val="Lienhypertexte"/>
            <w:noProof/>
            <w:lang w:val="fr-FR"/>
          </w:rPr>
          <w:t>How to get icon URL</w:t>
        </w:r>
      </w:hyperlink>
      <w:r>
        <w:rPr>
          <w:lang w:val="fr-FR"/>
        </w:rPr>
        <w:t xml:space="preserve"> pour savoir comment coder l'url des images à afficher.</w:t>
      </w:r>
    </w:p>
    <w:p w14:paraId="27C22B6B" w14:textId="32F65D58" w:rsidR="00CB393A" w:rsidRDefault="00FA27A1" w:rsidP="006320E1">
      <w:pPr>
        <w:pStyle w:val="paraPuce"/>
        <w:rPr>
          <w:lang w:val="fr-FR"/>
        </w:rPr>
      </w:pPr>
      <w:r>
        <w:rPr>
          <w:lang w:val="fr-FR"/>
        </w:rPr>
        <w:t>Pour convertir l'heure du lever du soleil (</w:t>
      </w:r>
      <w:r w:rsidRPr="00FA27A1">
        <w:rPr>
          <w:rStyle w:val="codeCar"/>
        </w:rPr>
        <w:t>sunrise</w:t>
      </w:r>
      <w:r>
        <w:rPr>
          <w:lang w:val="fr-FR"/>
        </w:rPr>
        <w:t>) et l'heure du coucher du soleil (</w:t>
      </w:r>
      <w:r w:rsidRPr="00FA27A1">
        <w:rPr>
          <w:rStyle w:val="codeCar"/>
        </w:rPr>
        <w:t>sunset</w:t>
      </w:r>
      <w:r>
        <w:rPr>
          <w:lang w:val="fr-FR"/>
        </w:rPr>
        <w:t xml:space="preserve">), consultez la page suivante : </w:t>
      </w:r>
      <w:hyperlink r:id="rId10" w:history="1">
        <w:r>
          <w:rPr>
            <w:rStyle w:val="Lienhypertexte"/>
            <w:noProof/>
            <w:lang w:val="fr-FR"/>
          </w:rPr>
          <w:t>convert-a-unix-timestamp-to-time-in-javascript</w:t>
        </w:r>
      </w:hyperlink>
    </w:p>
    <w:p w14:paraId="58AA0274" w14:textId="77777777" w:rsidR="00FA27A1" w:rsidRDefault="00FA27A1" w:rsidP="00FA27A1">
      <w:pPr>
        <w:pStyle w:val="paraPuce"/>
        <w:numPr>
          <w:ilvl w:val="0"/>
          <w:numId w:val="0"/>
        </w:numPr>
        <w:rPr>
          <w:lang w:val="fr-FR"/>
        </w:rPr>
      </w:pPr>
    </w:p>
    <w:p w14:paraId="26318B15" w14:textId="70ABAF66" w:rsidR="006320E1" w:rsidRDefault="006320E1" w:rsidP="006320E1">
      <w:pPr>
        <w:pStyle w:val="paraPuce"/>
        <w:numPr>
          <w:ilvl w:val="0"/>
          <w:numId w:val="0"/>
        </w:numPr>
        <w:rPr>
          <w:lang w:val="fr-FR"/>
        </w:rPr>
      </w:pPr>
    </w:p>
    <w:p w14:paraId="562A9946" w14:textId="77777777" w:rsidR="00E52074" w:rsidRDefault="00E52074">
      <w:pPr>
        <w:rPr>
          <w:rFonts w:eastAsia="Times New Roman" w:cs="Arial"/>
          <w:b/>
          <w:sz w:val="28"/>
          <w:szCs w:val="28"/>
          <w:lang w:val="fr-FR" w:eastAsia="fr-FR"/>
        </w:rPr>
      </w:pPr>
      <w:r>
        <w:br w:type="page"/>
      </w:r>
    </w:p>
    <w:p w14:paraId="625AA1F2" w14:textId="31744FEA" w:rsidR="006320E1" w:rsidRDefault="006320E1" w:rsidP="006320E1">
      <w:pPr>
        <w:pStyle w:val="Titre1"/>
        <w:numPr>
          <w:ilvl w:val="0"/>
          <w:numId w:val="0"/>
        </w:numPr>
      </w:pPr>
      <w:r>
        <w:lastRenderedPageBreak/>
        <w:t>Exemple de requête :</w:t>
      </w:r>
    </w:p>
    <w:p w14:paraId="61B79B77" w14:textId="3ECFE8AB" w:rsidR="006320E1" w:rsidRDefault="001A36D1" w:rsidP="0001798D">
      <w:pPr>
        <w:pStyle w:val="code"/>
        <w:ind w:left="708"/>
        <w:rPr>
          <w:shd w:val="clear" w:color="auto" w:fill="FFFFFF"/>
          <w:lang w:val="fr-FR"/>
        </w:rPr>
      </w:pPr>
      <w:hyperlink r:id="rId11" w:history="1">
        <w:r w:rsidR="0001798D" w:rsidRPr="00D4659D">
          <w:rPr>
            <w:rStyle w:val="Lienhypertexte"/>
            <w:rFonts w:ascii="Segoe UI" w:hAnsi="Segoe UI" w:cs="Segoe UI"/>
            <w:sz w:val="18"/>
            <w:szCs w:val="18"/>
            <w:shd w:val="clear" w:color="auto" w:fill="FFFFFF"/>
            <w:lang w:val="fr-FR"/>
          </w:rPr>
          <w:t>https://api.openweathermap.org/data/2.5/weather?q=Montreal,CA&amp;units=metric&amp;appid=7a692edb6a4c6cc59015d0ea14008878</w:t>
        </w:r>
      </w:hyperlink>
    </w:p>
    <w:p w14:paraId="0B2E045E" w14:textId="77777777" w:rsidR="0001798D" w:rsidRPr="0001798D" w:rsidRDefault="0001798D" w:rsidP="0001798D">
      <w:pPr>
        <w:rPr>
          <w:lang w:val="fr-FR"/>
        </w:rPr>
      </w:pPr>
    </w:p>
    <w:p w14:paraId="52EB7389" w14:textId="77777777" w:rsidR="00E52074" w:rsidRDefault="006320E1" w:rsidP="00E52074">
      <w:pPr>
        <w:pStyle w:val="Titre1"/>
        <w:numPr>
          <w:ilvl w:val="0"/>
          <w:numId w:val="0"/>
        </w:numPr>
      </w:pPr>
      <w:r>
        <w:t>Exemple de réponse (JSON) :</w:t>
      </w:r>
    </w:p>
    <w:p w14:paraId="436ED6BB" w14:textId="77777777" w:rsidR="0001798D" w:rsidRPr="000E06C9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fr-CA"/>
        </w:rPr>
      </w:pPr>
      <w:r w:rsidRPr="000E06C9">
        <w:rPr>
          <w:rFonts w:ascii="Consolas" w:eastAsia="Times New Roman" w:hAnsi="Consolas" w:cs="Times New Roman"/>
          <w:color w:val="000000"/>
          <w:sz w:val="18"/>
          <w:szCs w:val="18"/>
          <w:lang w:eastAsia="fr-CA"/>
        </w:rPr>
        <w:t>{</w:t>
      </w:r>
    </w:p>
    <w:p w14:paraId="0E309648" w14:textId="77777777" w:rsidR="0001798D" w:rsidRPr="000E06C9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fr-CA"/>
        </w:rPr>
      </w:pPr>
      <w:r w:rsidRPr="000E06C9">
        <w:rPr>
          <w:rFonts w:ascii="Consolas" w:eastAsia="Times New Roman" w:hAnsi="Consolas" w:cs="Times New Roman"/>
          <w:color w:val="000000"/>
          <w:sz w:val="18"/>
          <w:szCs w:val="18"/>
          <w:lang w:eastAsia="fr-CA"/>
        </w:rPr>
        <w:t>    </w:t>
      </w:r>
      <w:r w:rsidRPr="000E06C9">
        <w:rPr>
          <w:rFonts w:ascii="Consolas" w:eastAsia="Times New Roman" w:hAnsi="Consolas" w:cs="Times New Roman"/>
          <w:color w:val="A31515"/>
          <w:sz w:val="18"/>
          <w:szCs w:val="18"/>
          <w:lang w:eastAsia="fr-CA"/>
        </w:rPr>
        <w:t>"</w:t>
      </w:r>
      <w:proofErr w:type="spellStart"/>
      <w:r w:rsidRPr="000E06C9">
        <w:rPr>
          <w:rFonts w:ascii="Consolas" w:eastAsia="Times New Roman" w:hAnsi="Consolas" w:cs="Times New Roman"/>
          <w:color w:val="A31515"/>
          <w:sz w:val="18"/>
          <w:szCs w:val="18"/>
          <w:lang w:eastAsia="fr-CA"/>
        </w:rPr>
        <w:t>coord</w:t>
      </w:r>
      <w:proofErr w:type="spellEnd"/>
      <w:r w:rsidRPr="000E06C9">
        <w:rPr>
          <w:rFonts w:ascii="Consolas" w:eastAsia="Times New Roman" w:hAnsi="Consolas" w:cs="Times New Roman"/>
          <w:color w:val="A31515"/>
          <w:sz w:val="18"/>
          <w:szCs w:val="18"/>
          <w:lang w:eastAsia="fr-CA"/>
        </w:rPr>
        <w:t>"</w:t>
      </w:r>
      <w:r w:rsidRPr="000E06C9">
        <w:rPr>
          <w:rFonts w:ascii="Consolas" w:eastAsia="Times New Roman" w:hAnsi="Consolas" w:cs="Times New Roman"/>
          <w:color w:val="000000"/>
          <w:sz w:val="18"/>
          <w:szCs w:val="18"/>
          <w:lang w:eastAsia="fr-CA"/>
        </w:rPr>
        <w:t>: {</w:t>
      </w:r>
    </w:p>
    <w:p w14:paraId="79021388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E06C9">
        <w:rPr>
          <w:rFonts w:ascii="Consolas" w:eastAsia="Times New Roman" w:hAnsi="Consolas" w:cs="Times New Roman"/>
          <w:color w:val="000000"/>
          <w:sz w:val="18"/>
          <w:szCs w:val="18"/>
          <w:lang w:eastAsia="fr-CA"/>
        </w:rPr>
        <w:t>    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</w:t>
      </w:r>
      <w:proofErr w:type="spellStart"/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lon</w:t>
      </w:r>
      <w:proofErr w:type="spellEnd"/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98658"/>
          <w:sz w:val="18"/>
          <w:szCs w:val="18"/>
          <w:lang w:val="en-CA" w:eastAsia="fr-CA"/>
        </w:rPr>
        <w:t>-73.5878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,</w:t>
      </w:r>
    </w:p>
    <w:p w14:paraId="5FB43E44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</w:t>
      </w:r>
      <w:proofErr w:type="spellStart"/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lat</w:t>
      </w:r>
      <w:proofErr w:type="spellEnd"/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98658"/>
          <w:sz w:val="18"/>
          <w:szCs w:val="18"/>
          <w:lang w:val="en-CA" w:eastAsia="fr-CA"/>
        </w:rPr>
        <w:t>45.5088</w:t>
      </w:r>
    </w:p>
    <w:p w14:paraId="20C5AC45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},</w:t>
      </w:r>
    </w:p>
    <w:p w14:paraId="5A6E8651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"weather"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[</w:t>
      </w:r>
    </w:p>
    <w:p w14:paraId="5D23B48E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    {</w:t>
      </w:r>
    </w:p>
    <w:p w14:paraId="3DD29157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    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"id"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98658"/>
          <w:sz w:val="18"/>
          <w:szCs w:val="18"/>
          <w:lang w:val="en-CA" w:eastAsia="fr-CA"/>
        </w:rPr>
        <w:t>802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,</w:t>
      </w:r>
    </w:p>
    <w:p w14:paraId="521E83B5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    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"main"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451A5"/>
          <w:sz w:val="18"/>
          <w:szCs w:val="18"/>
          <w:lang w:val="en-CA" w:eastAsia="fr-CA"/>
        </w:rPr>
        <w:t>"Clouds"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,</w:t>
      </w:r>
    </w:p>
    <w:p w14:paraId="77AF8D11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    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"description"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451A5"/>
          <w:sz w:val="18"/>
          <w:szCs w:val="18"/>
          <w:lang w:val="en-CA" w:eastAsia="fr-CA"/>
        </w:rPr>
        <w:t>"scattered clouds"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,</w:t>
      </w:r>
    </w:p>
    <w:p w14:paraId="24C3CEF9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    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"icon"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451A5"/>
          <w:sz w:val="18"/>
          <w:szCs w:val="18"/>
          <w:lang w:val="en-CA" w:eastAsia="fr-CA"/>
        </w:rPr>
        <w:t>"03d"</w:t>
      </w:r>
    </w:p>
    <w:p w14:paraId="06E7DB6F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    }</w:t>
      </w:r>
    </w:p>
    <w:p w14:paraId="07D9F4EA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],</w:t>
      </w:r>
    </w:p>
    <w:p w14:paraId="4F956257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"base"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451A5"/>
          <w:sz w:val="18"/>
          <w:szCs w:val="18"/>
          <w:lang w:val="en-CA" w:eastAsia="fr-CA"/>
        </w:rPr>
        <w:t>"stations"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,</w:t>
      </w:r>
    </w:p>
    <w:p w14:paraId="30EA7953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"main"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{</w:t>
      </w:r>
    </w:p>
    <w:p w14:paraId="2E3D3733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"temp"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98658"/>
          <w:sz w:val="18"/>
          <w:szCs w:val="18"/>
          <w:lang w:val="en-CA" w:eastAsia="fr-CA"/>
        </w:rPr>
        <w:t>-8.65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,</w:t>
      </w:r>
    </w:p>
    <w:p w14:paraId="7D7B7564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</w:t>
      </w:r>
      <w:proofErr w:type="spellStart"/>
      <w:proofErr w:type="gramStart"/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feels</w:t>
      </w:r>
      <w:proofErr w:type="gramEnd"/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_like</w:t>
      </w:r>
      <w:proofErr w:type="spellEnd"/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98658"/>
          <w:sz w:val="18"/>
          <w:szCs w:val="18"/>
          <w:lang w:val="en-CA" w:eastAsia="fr-CA"/>
        </w:rPr>
        <w:t>-11.7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,</w:t>
      </w:r>
    </w:p>
    <w:p w14:paraId="045383AE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</w:t>
      </w:r>
      <w:proofErr w:type="spellStart"/>
      <w:proofErr w:type="gramStart"/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temp</w:t>
      </w:r>
      <w:proofErr w:type="gramEnd"/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_min</w:t>
      </w:r>
      <w:proofErr w:type="spellEnd"/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98658"/>
          <w:sz w:val="18"/>
          <w:szCs w:val="18"/>
          <w:lang w:val="en-CA" w:eastAsia="fr-CA"/>
        </w:rPr>
        <w:t>-11.8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,</w:t>
      </w:r>
    </w:p>
    <w:p w14:paraId="12EF518D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</w:t>
      </w:r>
      <w:proofErr w:type="spellStart"/>
      <w:proofErr w:type="gramStart"/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temp</w:t>
      </w:r>
      <w:proofErr w:type="gramEnd"/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_max</w:t>
      </w:r>
      <w:proofErr w:type="spellEnd"/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98658"/>
          <w:sz w:val="18"/>
          <w:szCs w:val="18"/>
          <w:lang w:val="en-CA" w:eastAsia="fr-CA"/>
        </w:rPr>
        <w:t>-7.08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,</w:t>
      </w:r>
    </w:p>
    <w:p w14:paraId="02184F90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"pressure"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98658"/>
          <w:sz w:val="18"/>
          <w:szCs w:val="18"/>
          <w:lang w:val="en-CA" w:eastAsia="fr-CA"/>
        </w:rPr>
        <w:t>1008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,</w:t>
      </w:r>
    </w:p>
    <w:p w14:paraId="79B109C5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"humidity"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98658"/>
          <w:sz w:val="18"/>
          <w:szCs w:val="18"/>
          <w:lang w:val="en-CA" w:eastAsia="fr-CA"/>
        </w:rPr>
        <w:t>69</w:t>
      </w:r>
    </w:p>
    <w:p w14:paraId="17D0CF32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},</w:t>
      </w:r>
    </w:p>
    <w:p w14:paraId="40A968B0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"visibility"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98658"/>
          <w:sz w:val="18"/>
          <w:szCs w:val="18"/>
          <w:lang w:val="en-CA" w:eastAsia="fr-CA"/>
        </w:rPr>
        <w:t>10000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,</w:t>
      </w:r>
    </w:p>
    <w:p w14:paraId="3E21F244" w14:textId="77777777" w:rsidR="0001798D" w:rsidRPr="000E06C9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</w:t>
      </w:r>
      <w:r w:rsidRPr="000E06C9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"wind"</w:t>
      </w:r>
      <w:r w:rsidRPr="000E06C9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{</w:t>
      </w:r>
    </w:p>
    <w:p w14:paraId="3757FBBC" w14:textId="77777777" w:rsidR="0001798D" w:rsidRPr="000E06C9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E06C9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    </w:t>
      </w:r>
      <w:r w:rsidRPr="000E06C9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"speed"</w:t>
      </w:r>
      <w:r w:rsidRPr="000E06C9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E06C9">
        <w:rPr>
          <w:rFonts w:ascii="Consolas" w:eastAsia="Times New Roman" w:hAnsi="Consolas" w:cs="Times New Roman"/>
          <w:color w:val="098658"/>
          <w:sz w:val="18"/>
          <w:szCs w:val="18"/>
          <w:lang w:val="en-CA" w:eastAsia="fr-CA"/>
        </w:rPr>
        <w:t>1.54</w:t>
      </w:r>
      <w:r w:rsidRPr="000E06C9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,</w:t>
      </w:r>
    </w:p>
    <w:p w14:paraId="45613DC1" w14:textId="77777777" w:rsidR="0001798D" w:rsidRPr="000E06C9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E06C9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    </w:t>
      </w:r>
      <w:r w:rsidRPr="000E06C9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"deg"</w:t>
      </w:r>
      <w:r w:rsidRPr="000E06C9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E06C9">
        <w:rPr>
          <w:rFonts w:ascii="Consolas" w:eastAsia="Times New Roman" w:hAnsi="Consolas" w:cs="Times New Roman"/>
          <w:color w:val="098658"/>
          <w:sz w:val="18"/>
          <w:szCs w:val="18"/>
          <w:lang w:val="en-CA" w:eastAsia="fr-CA"/>
        </w:rPr>
        <w:t>170</w:t>
      </w:r>
    </w:p>
    <w:p w14:paraId="3E8AE284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E06C9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},</w:t>
      </w:r>
    </w:p>
    <w:p w14:paraId="7120ADC7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"clouds"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{</w:t>
      </w:r>
    </w:p>
    <w:p w14:paraId="0DB7A49B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"all"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98658"/>
          <w:sz w:val="18"/>
          <w:szCs w:val="18"/>
          <w:lang w:val="en-CA" w:eastAsia="fr-CA"/>
        </w:rPr>
        <w:t>40</w:t>
      </w:r>
    </w:p>
    <w:p w14:paraId="593284C8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},</w:t>
      </w:r>
    </w:p>
    <w:p w14:paraId="021CC886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"dt"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98658"/>
          <w:sz w:val="18"/>
          <w:szCs w:val="18"/>
          <w:lang w:val="en-CA" w:eastAsia="fr-CA"/>
        </w:rPr>
        <w:t>1642953473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,</w:t>
      </w:r>
    </w:p>
    <w:p w14:paraId="25456452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"sys"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{</w:t>
      </w:r>
    </w:p>
    <w:p w14:paraId="722654A3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"type"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98658"/>
          <w:sz w:val="18"/>
          <w:szCs w:val="18"/>
          <w:lang w:val="en-CA" w:eastAsia="fr-CA"/>
        </w:rPr>
        <w:t>1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,</w:t>
      </w:r>
    </w:p>
    <w:p w14:paraId="4389E08F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"id"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98658"/>
          <w:sz w:val="18"/>
          <w:szCs w:val="18"/>
          <w:lang w:val="en-CA" w:eastAsia="fr-CA"/>
        </w:rPr>
        <w:t>498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,</w:t>
      </w:r>
    </w:p>
    <w:p w14:paraId="1B78A4CB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"country"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451A5"/>
          <w:sz w:val="18"/>
          <w:szCs w:val="18"/>
          <w:lang w:val="en-CA" w:eastAsia="fr-CA"/>
        </w:rPr>
        <w:t>"CA"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,</w:t>
      </w:r>
    </w:p>
    <w:p w14:paraId="7E56C739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"sunrise"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98658"/>
          <w:sz w:val="18"/>
          <w:szCs w:val="18"/>
          <w:lang w:val="en-CA" w:eastAsia="fr-CA"/>
        </w:rPr>
        <w:t>1642940684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,</w:t>
      </w:r>
    </w:p>
    <w:p w14:paraId="6225E0D9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"sunset"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98658"/>
          <w:sz w:val="18"/>
          <w:szCs w:val="18"/>
          <w:lang w:val="en-CA" w:eastAsia="fr-CA"/>
        </w:rPr>
        <w:t>1642974441</w:t>
      </w:r>
    </w:p>
    <w:p w14:paraId="622FCA82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},</w:t>
      </w:r>
    </w:p>
    <w:p w14:paraId="5E78C9B9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</w:t>
      </w:r>
      <w:proofErr w:type="spellStart"/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timezone</w:t>
      </w:r>
      <w:proofErr w:type="spellEnd"/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98658"/>
          <w:sz w:val="18"/>
          <w:szCs w:val="18"/>
          <w:lang w:val="en-CA" w:eastAsia="fr-CA"/>
        </w:rPr>
        <w:t>-18000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,</w:t>
      </w:r>
    </w:p>
    <w:p w14:paraId="5ADF98A5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"id"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98658"/>
          <w:sz w:val="18"/>
          <w:szCs w:val="18"/>
          <w:lang w:val="en-CA" w:eastAsia="fr-CA"/>
        </w:rPr>
        <w:t>6077243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,</w:t>
      </w:r>
    </w:p>
    <w:p w14:paraId="4EEFD4FF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"name"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451A5"/>
          <w:sz w:val="18"/>
          <w:szCs w:val="18"/>
          <w:lang w:val="en-CA" w:eastAsia="fr-CA"/>
        </w:rPr>
        <w:t>"Montreal"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,</w:t>
      </w:r>
    </w:p>
    <w:p w14:paraId="61CB196B" w14:textId="77777777" w:rsidR="0001798D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    </w:t>
      </w:r>
      <w:r w:rsidRPr="0001798D">
        <w:rPr>
          <w:rFonts w:ascii="Consolas" w:eastAsia="Times New Roman" w:hAnsi="Consolas" w:cs="Times New Roman"/>
          <w:color w:val="A31515"/>
          <w:sz w:val="18"/>
          <w:szCs w:val="18"/>
          <w:lang w:val="en-CA" w:eastAsia="fr-CA"/>
        </w:rPr>
        <w:t>"cod"</w:t>
      </w: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: </w:t>
      </w:r>
      <w:r w:rsidRPr="0001798D">
        <w:rPr>
          <w:rFonts w:ascii="Consolas" w:eastAsia="Times New Roman" w:hAnsi="Consolas" w:cs="Times New Roman"/>
          <w:color w:val="098658"/>
          <w:sz w:val="18"/>
          <w:szCs w:val="18"/>
          <w:lang w:val="en-CA" w:eastAsia="fr-CA"/>
        </w:rPr>
        <w:t>200</w:t>
      </w:r>
    </w:p>
    <w:p w14:paraId="0574CCE7" w14:textId="6010A078" w:rsidR="006320E1" w:rsidRPr="0001798D" w:rsidRDefault="0001798D" w:rsidP="0001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ind w:left="708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</w:pPr>
      <w:r w:rsidRPr="0001798D">
        <w:rPr>
          <w:rFonts w:ascii="Consolas" w:eastAsia="Times New Roman" w:hAnsi="Consolas" w:cs="Times New Roman"/>
          <w:color w:val="000000"/>
          <w:sz w:val="18"/>
          <w:szCs w:val="18"/>
          <w:lang w:val="en-CA" w:eastAsia="fr-CA"/>
        </w:rPr>
        <w:t>}</w:t>
      </w:r>
    </w:p>
    <w:sectPr w:rsidR="006320E1" w:rsidRPr="0001798D" w:rsidSect="00974130">
      <w:headerReference w:type="default" r:id="rId12"/>
      <w:footerReference w:type="default" r:id="rId13"/>
      <w:headerReference w:type="first" r:id="rId14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5401E" w14:textId="77777777" w:rsidR="004B46AA" w:rsidRDefault="004B46AA" w:rsidP="00974130">
      <w:r>
        <w:separator/>
      </w:r>
    </w:p>
  </w:endnote>
  <w:endnote w:type="continuationSeparator" w:id="0">
    <w:p w14:paraId="67976EF4" w14:textId="77777777" w:rsidR="004B46AA" w:rsidRDefault="004B46AA" w:rsidP="0097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025E" w14:textId="64F7B8F5" w:rsidR="00974130" w:rsidRPr="00974130" w:rsidRDefault="00974130" w:rsidP="00974130">
    <w:pPr>
      <w:pStyle w:val="Pieddepage"/>
      <w:pBdr>
        <w:top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©</w:t>
    </w:r>
    <w:sdt>
      <w:sdtPr>
        <w:rPr>
          <w:i/>
          <w:color w:val="000000" w:themeColor="text1"/>
          <w:sz w:val="18"/>
          <w:szCs w:val="18"/>
        </w:rPr>
        <w:alias w:val="Auteur "/>
        <w:id w:val="261707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104FF">
          <w:rPr>
            <w:i/>
            <w:color w:val="000000" w:themeColor="text1"/>
            <w:sz w:val="18"/>
            <w:szCs w:val="18"/>
          </w:rPr>
          <w:t>glachance@cmaisonneuve.qc.ca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243B4" w14:textId="77777777" w:rsidR="004B46AA" w:rsidRDefault="004B46AA" w:rsidP="00974130">
      <w:r>
        <w:separator/>
      </w:r>
    </w:p>
  </w:footnote>
  <w:footnote w:type="continuationSeparator" w:id="0">
    <w:p w14:paraId="685DD975" w14:textId="77777777" w:rsidR="004B46AA" w:rsidRDefault="004B46AA" w:rsidP="00974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FFD2E" w14:textId="6864F80B" w:rsidR="00974130" w:rsidRPr="00974130" w:rsidRDefault="00974130" w:rsidP="00974130">
    <w:pPr>
      <w:pStyle w:val="En-tte"/>
      <w:pBdr>
        <w:bottom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420-</w:t>
    </w:r>
    <w:r w:rsidR="00E52074">
      <w:rPr>
        <w:i/>
        <w:color w:val="000000" w:themeColor="text1"/>
        <w:sz w:val="18"/>
        <w:szCs w:val="18"/>
      </w:rPr>
      <w:t>4D6</w:t>
    </w:r>
    <w:r w:rsidRPr="00974130">
      <w:rPr>
        <w:i/>
        <w:color w:val="000000" w:themeColor="text1"/>
        <w:sz w:val="18"/>
        <w:szCs w:val="18"/>
      </w:rPr>
      <w:tab/>
    </w:r>
    <w:sdt>
      <w:sdtPr>
        <w:rPr>
          <w:i/>
          <w:color w:val="000000" w:themeColor="text1"/>
          <w:sz w:val="18"/>
          <w:szCs w:val="18"/>
        </w:rPr>
        <w:alias w:val="Titre "/>
        <w:id w:val="588287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A09BE">
          <w:rPr>
            <w:i/>
            <w:color w:val="000000" w:themeColor="text1"/>
            <w:sz w:val="18"/>
            <w:szCs w:val="18"/>
          </w:rPr>
          <w:t>Exercice 5A</w:t>
        </w:r>
      </w:sdtContent>
    </w:sdt>
    <w:r w:rsidRPr="00974130">
      <w:rPr>
        <w:i/>
        <w:color w:val="000000" w:themeColor="text1"/>
        <w:sz w:val="18"/>
        <w:szCs w:val="18"/>
      </w:rPr>
      <w:tab/>
      <w:t xml:space="preserve">Page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PAGE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  <w:r w:rsidRPr="00974130">
      <w:rPr>
        <w:i/>
        <w:color w:val="000000" w:themeColor="text1"/>
        <w:sz w:val="18"/>
        <w:szCs w:val="18"/>
      </w:rPr>
      <w:t xml:space="preserve"> sur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NUMPAGES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458"/>
      <w:gridCol w:w="6220"/>
    </w:tblGrid>
    <w:tr w:rsidR="00974130" w14:paraId="3802EB00" w14:textId="77777777" w:rsidTr="0031643F">
      <w:trPr>
        <w:trHeight w:val="680"/>
      </w:trPr>
      <w:tc>
        <w:tcPr>
          <w:tcW w:w="3510" w:type="dxa"/>
          <w:shd w:val="clear" w:color="auto" w:fill="0D0D0D" w:themeFill="text1" w:themeFillTint="F2"/>
          <w:vAlign w:val="center"/>
        </w:tcPr>
        <w:p w14:paraId="7E8D502C" w14:textId="52A01FA2" w:rsidR="00974130" w:rsidRPr="006D0917" w:rsidRDefault="001A36D1" w:rsidP="00CC4CEB">
          <w:pPr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Objet "/>
              <w:id w:val="757870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D5CCA">
                <w:rPr>
                  <w:rFonts w:cs="Arial"/>
                  <w:color w:val="FFFFFF" w:themeColor="background1"/>
                  <w:sz w:val="32"/>
                  <w:szCs w:val="32"/>
                </w:rPr>
                <w:t>4</w:t>
              </w:r>
              <w:r w:rsidR="00EB7B56">
                <w:rPr>
                  <w:rFonts w:cs="Arial"/>
                  <w:color w:val="FFFFFF" w:themeColor="background1"/>
                  <w:sz w:val="32"/>
                  <w:szCs w:val="32"/>
                </w:rPr>
                <w:t>20-</w:t>
              </w:r>
              <w:r>
                <w:rPr>
                  <w:rFonts w:cs="Arial"/>
                  <w:color w:val="FFFFFF" w:themeColor="background1"/>
                  <w:sz w:val="32"/>
                  <w:szCs w:val="32"/>
                </w:rPr>
                <w:t>5</w:t>
              </w:r>
              <w:r w:rsidR="00EB7B56">
                <w:rPr>
                  <w:rFonts w:cs="Arial"/>
                  <w:color w:val="FFFFFF" w:themeColor="background1"/>
                  <w:sz w:val="32"/>
                  <w:szCs w:val="32"/>
                </w:rPr>
                <w:t>D6</w:t>
              </w:r>
            </w:sdtContent>
          </w:sdt>
          <w:r w:rsidR="00974130" w:rsidRPr="006D0917">
            <w:rPr>
              <w:color w:val="FFFFFF" w:themeColor="background1"/>
              <w:lang w:val="fr-FR"/>
            </w:rPr>
            <w:fldChar w:fldCharType="begin"/>
          </w:r>
          <w:r w:rsidR="00974130" w:rsidRPr="006D0917">
            <w:rPr>
              <w:color w:val="FFFFFF" w:themeColor="background1"/>
              <w:lang w:val="fr-FR"/>
            </w:rPr>
            <w:instrText xml:space="preserve"> SET  "Exercice Ponctuel 1"  \* MERGEFORMAT </w:instrText>
          </w:r>
          <w:r w:rsidR="00974130" w:rsidRPr="006D0917">
            <w:rPr>
              <w:color w:val="FFFFFF" w:themeColor="background1"/>
              <w:lang w:val="fr-FR"/>
            </w:rPr>
            <w:fldChar w:fldCharType="end"/>
          </w:r>
        </w:p>
      </w:tc>
      <w:tc>
        <w:tcPr>
          <w:tcW w:w="6318" w:type="dxa"/>
          <w:shd w:val="clear" w:color="auto" w:fill="0D0D0D" w:themeFill="text1" w:themeFillTint="F2"/>
          <w:vAlign w:val="center"/>
        </w:tcPr>
        <w:p w14:paraId="0E4995C2" w14:textId="36DC5F82" w:rsidR="00974130" w:rsidRPr="006D0917" w:rsidRDefault="001A36D1" w:rsidP="00CC4CEB">
          <w:pPr>
            <w:jc w:val="right"/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Titre "/>
              <w:id w:val="58828738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C4CEB">
                <w:rPr>
                  <w:rFonts w:cs="Arial"/>
                  <w:color w:val="FFFFFF" w:themeColor="background1"/>
                  <w:sz w:val="32"/>
                  <w:szCs w:val="32"/>
                </w:rPr>
                <w:t xml:space="preserve">Exercice </w:t>
              </w:r>
              <w:r w:rsidR="002A09BE">
                <w:rPr>
                  <w:rFonts w:cs="Arial"/>
                  <w:color w:val="FFFFFF" w:themeColor="background1"/>
                  <w:sz w:val="32"/>
                  <w:szCs w:val="32"/>
                </w:rPr>
                <w:t>5</w:t>
              </w:r>
              <w:r w:rsidR="000E06C9">
                <w:rPr>
                  <w:rFonts w:cs="Arial"/>
                  <w:color w:val="FFFFFF" w:themeColor="background1"/>
                  <w:sz w:val="32"/>
                  <w:szCs w:val="32"/>
                </w:rPr>
                <w:t>A</w:t>
              </w:r>
            </w:sdtContent>
          </w:sdt>
        </w:p>
      </w:tc>
    </w:tr>
  </w:tbl>
  <w:p w14:paraId="62FE2954" w14:textId="77777777" w:rsidR="00974130" w:rsidRDefault="0097413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55F8"/>
    <w:multiLevelType w:val="multilevel"/>
    <w:tmpl w:val="202A76FE"/>
    <w:name w:val="Numérotation Modules2222222322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1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re2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Titre3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pStyle w:val="Titre4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5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2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10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83" w:hanging="567"/>
      </w:pPr>
      <w:rPr>
        <w:rFonts w:hint="default"/>
      </w:rPr>
    </w:lvl>
  </w:abstractNum>
  <w:abstractNum w:abstractNumId="1" w15:restartNumberingAfterBreak="0">
    <w:nsid w:val="6C3048B5"/>
    <w:multiLevelType w:val="hybridMultilevel"/>
    <w:tmpl w:val="F508E86E"/>
    <w:lvl w:ilvl="0" w:tplc="EAA444E4">
      <w:start w:val="1"/>
      <w:numFmt w:val="bullet"/>
      <w:pStyle w:val="paraPuc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38379035">
    <w:abstractNumId w:val="0"/>
  </w:num>
  <w:num w:numId="2" w16cid:durableId="1508325945">
    <w:abstractNumId w:val="1"/>
  </w:num>
  <w:num w:numId="3" w16cid:durableId="127094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0B3"/>
    <w:rsid w:val="0001798D"/>
    <w:rsid w:val="00060222"/>
    <w:rsid w:val="000A6FC0"/>
    <w:rsid w:val="000E06C9"/>
    <w:rsid w:val="001A36D1"/>
    <w:rsid w:val="001E0DAB"/>
    <w:rsid w:val="001E61F1"/>
    <w:rsid w:val="002136DD"/>
    <w:rsid w:val="00216E17"/>
    <w:rsid w:val="00222D03"/>
    <w:rsid w:val="00263AAB"/>
    <w:rsid w:val="0027341F"/>
    <w:rsid w:val="002A09BE"/>
    <w:rsid w:val="00312385"/>
    <w:rsid w:val="00354FA7"/>
    <w:rsid w:val="0036480F"/>
    <w:rsid w:val="003A4B12"/>
    <w:rsid w:val="003B5DF4"/>
    <w:rsid w:val="00446FC3"/>
    <w:rsid w:val="00450B4F"/>
    <w:rsid w:val="00482698"/>
    <w:rsid w:val="004B46AA"/>
    <w:rsid w:val="004B7E72"/>
    <w:rsid w:val="00505CC2"/>
    <w:rsid w:val="005073DA"/>
    <w:rsid w:val="0053281A"/>
    <w:rsid w:val="005B1D79"/>
    <w:rsid w:val="005F6BD6"/>
    <w:rsid w:val="006320E1"/>
    <w:rsid w:val="006340B3"/>
    <w:rsid w:val="006D06E3"/>
    <w:rsid w:val="006E22A6"/>
    <w:rsid w:val="006F6061"/>
    <w:rsid w:val="00703BCF"/>
    <w:rsid w:val="00714FB3"/>
    <w:rsid w:val="007F1F4E"/>
    <w:rsid w:val="00846679"/>
    <w:rsid w:val="008832F0"/>
    <w:rsid w:val="008A6F1E"/>
    <w:rsid w:val="008D20F4"/>
    <w:rsid w:val="008F075A"/>
    <w:rsid w:val="009305BA"/>
    <w:rsid w:val="00974130"/>
    <w:rsid w:val="009C2EEE"/>
    <w:rsid w:val="009C2F77"/>
    <w:rsid w:val="009E12A6"/>
    <w:rsid w:val="00A316D8"/>
    <w:rsid w:val="00AC355C"/>
    <w:rsid w:val="00AF55BD"/>
    <w:rsid w:val="00B90E56"/>
    <w:rsid w:val="00BB0D8D"/>
    <w:rsid w:val="00BE1239"/>
    <w:rsid w:val="00BE1CCE"/>
    <w:rsid w:val="00C04F22"/>
    <w:rsid w:val="00C104FF"/>
    <w:rsid w:val="00C21495"/>
    <w:rsid w:val="00C40467"/>
    <w:rsid w:val="00C44E2F"/>
    <w:rsid w:val="00CB1CE1"/>
    <w:rsid w:val="00CB393A"/>
    <w:rsid w:val="00CC4CEB"/>
    <w:rsid w:val="00D46352"/>
    <w:rsid w:val="00D7072E"/>
    <w:rsid w:val="00D916C8"/>
    <w:rsid w:val="00DA6CB3"/>
    <w:rsid w:val="00DD0D3A"/>
    <w:rsid w:val="00E32317"/>
    <w:rsid w:val="00E50CF4"/>
    <w:rsid w:val="00E52074"/>
    <w:rsid w:val="00E90F6C"/>
    <w:rsid w:val="00EA7A6A"/>
    <w:rsid w:val="00EB7B56"/>
    <w:rsid w:val="00ED5CCA"/>
    <w:rsid w:val="00F00A58"/>
    <w:rsid w:val="00F05588"/>
    <w:rsid w:val="00F83860"/>
    <w:rsid w:val="00F855D5"/>
    <w:rsid w:val="00FA27A1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0E545"/>
  <w15:docId w15:val="{F2F9CA33-3B44-4052-9F79-85C11704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D79"/>
    <w:rPr>
      <w:rFonts w:ascii="Verdana" w:hAnsi="Verdana"/>
    </w:rPr>
  </w:style>
  <w:style w:type="paragraph" w:styleId="Titre1">
    <w:name w:val="heading 1"/>
    <w:basedOn w:val="Normal"/>
    <w:next w:val="Normal"/>
    <w:link w:val="Titre1Car"/>
    <w:qFormat/>
    <w:rsid w:val="001E61F1"/>
    <w:pPr>
      <w:numPr>
        <w:ilvl w:val="1"/>
        <w:numId w:val="1"/>
      </w:numPr>
      <w:jc w:val="left"/>
      <w:outlineLvl w:val="0"/>
    </w:pPr>
    <w:rPr>
      <w:rFonts w:eastAsia="Times New Roman" w:cs="Arial"/>
      <w:b/>
      <w:sz w:val="28"/>
      <w:szCs w:val="28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1E61F1"/>
    <w:pPr>
      <w:numPr>
        <w:ilvl w:val="2"/>
        <w:numId w:val="1"/>
      </w:numPr>
      <w:outlineLvl w:val="1"/>
    </w:pPr>
    <w:rPr>
      <w:rFonts w:eastAsia="Times New Roman" w:cs="Arial"/>
      <w:b/>
      <w:bCs/>
      <w:sz w:val="24"/>
      <w:szCs w:val="24"/>
      <w:lang w:eastAsia="fr-FR"/>
    </w:rPr>
  </w:style>
  <w:style w:type="paragraph" w:styleId="Titre3">
    <w:name w:val="heading 3"/>
    <w:basedOn w:val="Titre4"/>
    <w:next w:val="Normal"/>
    <w:link w:val="Titre3Car"/>
    <w:qFormat/>
    <w:rsid w:val="001E61F1"/>
    <w:pPr>
      <w:numPr>
        <w:ilvl w:val="3"/>
      </w:numPr>
      <w:tabs>
        <w:tab w:val="left" w:pos="1418"/>
      </w:tabs>
      <w:outlineLvl w:val="2"/>
    </w:pPr>
  </w:style>
  <w:style w:type="paragraph" w:styleId="Titre4">
    <w:name w:val="heading 4"/>
    <w:basedOn w:val="Normal"/>
    <w:next w:val="Normal"/>
    <w:link w:val="Titre4Car"/>
    <w:unhideWhenUsed/>
    <w:qFormat/>
    <w:rsid w:val="001E61F1"/>
    <w:pPr>
      <w:keepNext/>
      <w:keepLines/>
      <w:numPr>
        <w:ilvl w:val="4"/>
        <w:numId w:val="1"/>
      </w:numPr>
      <w:outlineLvl w:val="3"/>
    </w:pPr>
    <w:rPr>
      <w:rFonts w:eastAsiaTheme="majorEastAsia" w:cstheme="majorBidi"/>
      <w:b/>
      <w:bCs/>
      <w:iCs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E61F1"/>
    <w:rPr>
      <w:rFonts w:ascii="Verdana" w:eastAsia="Times New Roman" w:hAnsi="Verdana" w:cs="Arial"/>
      <w:b/>
      <w:sz w:val="28"/>
      <w:szCs w:val="28"/>
      <w:lang w:val="fr-FR" w:eastAsia="fr-FR"/>
    </w:rPr>
  </w:style>
  <w:style w:type="character" w:customStyle="1" w:styleId="Titre2Car">
    <w:name w:val="Titre 2 Car"/>
    <w:basedOn w:val="Policepardfaut"/>
    <w:link w:val="Titre2"/>
    <w:rsid w:val="001E61F1"/>
    <w:rPr>
      <w:rFonts w:ascii="Verdana" w:eastAsia="Times New Roman" w:hAnsi="Verdana" w:cs="Arial"/>
      <w:b/>
      <w:bCs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paragraph" w:customStyle="1" w:styleId="paraPuce">
    <w:name w:val="paraPuce"/>
    <w:basedOn w:val="Normal"/>
    <w:link w:val="paraPuceCar"/>
    <w:qFormat/>
    <w:rsid w:val="001E61F1"/>
    <w:pPr>
      <w:numPr>
        <w:numId w:val="2"/>
      </w:numPr>
      <w:spacing w:before="60" w:after="60"/>
    </w:pPr>
    <w:rPr>
      <w:rFonts w:eastAsia="Times New Roman" w:cs="Arial"/>
      <w:lang w:eastAsia="fr-FR"/>
    </w:rPr>
  </w:style>
  <w:style w:type="character" w:customStyle="1" w:styleId="paraPuceCar">
    <w:name w:val="paraPuce Car"/>
    <w:basedOn w:val="Policepardfaut"/>
    <w:link w:val="paraPuce"/>
    <w:rsid w:val="001E61F1"/>
    <w:rPr>
      <w:rFonts w:ascii="Verdana" w:eastAsia="Times New Roman" w:hAnsi="Verdana" w:cs="Arial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46FC3"/>
    <w:pPr>
      <w:ind w:left="221"/>
    </w:pPr>
  </w:style>
  <w:style w:type="paragraph" w:customStyle="1" w:styleId="code">
    <w:name w:val="code"/>
    <w:basedOn w:val="Normal"/>
    <w:link w:val="codeCar"/>
    <w:qFormat/>
    <w:rsid w:val="00C21495"/>
    <w:rPr>
      <w:rFonts w:ascii="Consolas" w:hAnsi="Consolas" w:cs="Consolas"/>
      <w:noProof/>
      <w:szCs w:val="20"/>
    </w:rPr>
  </w:style>
  <w:style w:type="character" w:customStyle="1" w:styleId="codeCar">
    <w:name w:val="code Car"/>
    <w:basedOn w:val="Policepardfaut"/>
    <w:link w:val="code"/>
    <w:rsid w:val="00C21495"/>
    <w:rPr>
      <w:rFonts w:ascii="Consolas" w:hAnsi="Consolas" w:cs="Consolas"/>
      <w:noProof/>
      <w:szCs w:val="20"/>
    </w:rPr>
  </w:style>
  <w:style w:type="paragraph" w:styleId="En-tte">
    <w:name w:val="header"/>
    <w:basedOn w:val="Normal"/>
    <w:link w:val="En-tt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974130"/>
    <w:rPr>
      <w:rFonts w:ascii="Verdana" w:hAnsi="Verdana"/>
    </w:rPr>
  </w:style>
  <w:style w:type="paragraph" w:styleId="Pieddepage">
    <w:name w:val="footer"/>
    <w:basedOn w:val="Normal"/>
    <w:link w:val="Pieddepag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4130"/>
    <w:rPr>
      <w:rFonts w:ascii="Verdana" w:hAnsi="Verdana"/>
    </w:rPr>
  </w:style>
  <w:style w:type="table" w:styleId="Grilledutableau">
    <w:name w:val="Table Grid"/>
    <w:basedOn w:val="TableauNormal"/>
    <w:rsid w:val="00974130"/>
    <w:pPr>
      <w:jc w:val="left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74130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703BC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0B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B4F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123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1239"/>
    <w:rPr>
      <w:rFonts w:ascii="Verdana" w:hAnsi="Verdan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E1239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32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320E1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6320E1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Policepardfaut"/>
    <w:rsid w:val="006320E1"/>
  </w:style>
  <w:style w:type="character" w:customStyle="1" w:styleId="hljs-attr">
    <w:name w:val="hljs-attr"/>
    <w:basedOn w:val="Policepardfaut"/>
    <w:rsid w:val="006320E1"/>
  </w:style>
  <w:style w:type="character" w:customStyle="1" w:styleId="hljs-string">
    <w:name w:val="hljs-string"/>
    <w:basedOn w:val="Policepardfaut"/>
    <w:rsid w:val="006320E1"/>
  </w:style>
  <w:style w:type="character" w:customStyle="1" w:styleId="hljs-number">
    <w:name w:val="hljs-number"/>
    <w:basedOn w:val="Policepardfaut"/>
    <w:rsid w:val="006320E1"/>
  </w:style>
  <w:style w:type="character" w:styleId="Mentionnonrsolue">
    <w:name w:val="Unresolved Mention"/>
    <w:basedOn w:val="Policepardfaut"/>
    <w:uiPriority w:val="99"/>
    <w:semiHidden/>
    <w:unhideWhenUsed/>
    <w:rsid w:val="008832F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A36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9965">
              <w:marLeft w:val="-225"/>
              <w:marRight w:val="-225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37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226">
              <w:marLeft w:val="-225"/>
              <w:marRight w:val="-225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curren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openweathermap.org/data/2.5/weather?q=Montreal,CA&amp;units=metric&amp;appid=7a692edb6a4c6cc59015d0ea1400887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847185/convert-a-unix-timestamp-to-time-in-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weathermap.org/weather-conditions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lachance\OneDrive\Documents\Templates\Exercic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E01EF-570D-42D6-87AB-8FB5B7790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Exercice.dotx</Template>
  <TotalTime>18</TotalTime>
  <Pages>2</Pages>
  <Words>363</Words>
  <Characters>2000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2A</vt:lpstr>
      <vt:lpstr>Exercice 01</vt:lpstr>
    </vt:vector>
  </TitlesOfParts>
  <Company>Collège Maisonneuve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5A</dc:title>
  <dc:subject>420-5D6</dc:subject>
  <dc:creator>glachance@cmaisonneuve.qc.ca</dc:creator>
  <cp:lastModifiedBy>glachance@cmaisonneuve.qc.ca;</cp:lastModifiedBy>
  <cp:revision>4</cp:revision>
  <cp:lastPrinted>2021-02-03T23:25:00Z</cp:lastPrinted>
  <dcterms:created xsi:type="dcterms:W3CDTF">2022-11-01T03:16:00Z</dcterms:created>
  <dcterms:modified xsi:type="dcterms:W3CDTF">2022-11-01T13:46:00Z</dcterms:modified>
</cp:coreProperties>
</file>